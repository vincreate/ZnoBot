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957869" w:rsidRDefault="00A042CC" w:rsidP="00F94B92">
      <w:pPr>
        <w:spacing w:line="360" w:lineRule="auto"/>
        <w:ind w:firstLine="0"/>
        <w:rPr>
          <w:rFonts w:ascii="Courier New" w:hAnsi="Courier New" w:cs="Courier New"/>
          <w:sz w:val="20"/>
          <w:lang w:val="uk-UA"/>
        </w:rPr>
        <w:sectPr w:rsidR="00A042CC" w:rsidRPr="00957869" w:rsidSect="00447B10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85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7B339C" w:rsidRPr="005E1B1B" w:rsidRDefault="00F94319" w:rsidP="007535F8">
      <w:pPr>
        <w:spacing w:line="360" w:lineRule="auto"/>
        <w:ind w:firstLine="0"/>
        <w:jc w:val="center"/>
        <w:rPr>
          <w:color w:val="000000"/>
          <w:kern w:val="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lastRenderedPageBreak/>
        <w:br w:type="page"/>
      </w:r>
      <w:r w:rsidR="00092EB8" w:rsidRPr="005A779F">
        <w:rPr>
          <w:b/>
          <w:sz w:val="28"/>
          <w:szCs w:val="28"/>
          <w:lang w:val="uk-UA"/>
        </w:rPr>
        <w:lastRenderedPageBreak/>
        <w:t>Лабо</w:t>
      </w:r>
      <w:r w:rsidR="00D243A5" w:rsidRPr="005A779F">
        <w:rPr>
          <w:b/>
          <w:sz w:val="28"/>
          <w:szCs w:val="28"/>
          <w:lang w:val="uk-UA"/>
        </w:rPr>
        <w:t>р</w:t>
      </w:r>
      <w:r w:rsidR="00092EB8" w:rsidRPr="005A779F">
        <w:rPr>
          <w:b/>
          <w:sz w:val="28"/>
          <w:szCs w:val="28"/>
          <w:lang w:val="uk-UA"/>
        </w:rPr>
        <w:t xml:space="preserve">аторна </w:t>
      </w:r>
      <w:r w:rsidR="00092EB8" w:rsidRPr="005A779F">
        <w:rPr>
          <w:rStyle w:val="fontstyle01"/>
          <w:rFonts w:ascii="Times New Roman" w:hAnsi="Times New Roman"/>
          <w:lang w:val="uk-UA"/>
        </w:rPr>
        <w:t>р</w:t>
      </w:r>
      <w:r w:rsidR="005D5149" w:rsidRPr="005A779F">
        <w:rPr>
          <w:rStyle w:val="fontstyle01"/>
          <w:rFonts w:ascii="Times New Roman" w:hAnsi="Times New Roman"/>
          <w:lang w:val="uk-UA"/>
        </w:rPr>
        <w:t>обота №</w:t>
      </w:r>
      <w:r w:rsidR="007535F8">
        <w:rPr>
          <w:rStyle w:val="fontstyle21"/>
          <w:rFonts w:ascii="Times New Roman" w:hAnsi="Times New Roman"/>
          <w:lang w:val="uk-UA"/>
        </w:rPr>
        <w:t>2</w:t>
      </w:r>
    </w:p>
    <w:p w:rsidR="007535F8" w:rsidRDefault="007535F8" w:rsidP="007535F8">
      <w:pPr>
        <w:autoSpaceDE w:val="0"/>
        <w:autoSpaceDN w:val="0"/>
        <w:adjustRightInd w:val="0"/>
        <w:spacing w:line="360" w:lineRule="auto"/>
        <w:ind w:firstLine="0"/>
        <w:jc w:val="left"/>
        <w:rPr>
          <w:color w:val="000000"/>
          <w:kern w:val="0"/>
          <w:sz w:val="32"/>
          <w:szCs w:val="32"/>
          <w:lang w:val="uk-UA" w:eastAsia="uk-UA"/>
        </w:rPr>
      </w:pPr>
      <w:r>
        <w:rPr>
          <w:b/>
          <w:color w:val="000000"/>
          <w:kern w:val="0"/>
          <w:sz w:val="32"/>
          <w:szCs w:val="32"/>
          <w:highlight w:val="white"/>
          <w:lang w:val="uk-UA" w:eastAsia="uk-UA"/>
        </w:rPr>
        <w:t>Що використали для підтримання комунікації</w:t>
      </w:r>
      <w:r w:rsidR="008147A2" w:rsidRPr="00B07C0B">
        <w:rPr>
          <w:b/>
          <w:color w:val="000000"/>
          <w:kern w:val="0"/>
          <w:sz w:val="32"/>
          <w:szCs w:val="32"/>
          <w:highlight w:val="white"/>
          <w:lang w:val="uk-UA" w:eastAsia="uk-UA"/>
        </w:rPr>
        <w:t>:</w:t>
      </w:r>
      <w:r>
        <w:rPr>
          <w:b/>
          <w:color w:val="000000"/>
          <w:kern w:val="0"/>
          <w:sz w:val="32"/>
          <w:szCs w:val="32"/>
          <w:lang w:val="uk-UA" w:eastAsia="uk-UA"/>
        </w:rPr>
        <w:t xml:space="preserve"> </w:t>
      </w:r>
      <w:r>
        <w:rPr>
          <w:color w:val="000000"/>
          <w:kern w:val="0"/>
          <w:sz w:val="32"/>
          <w:szCs w:val="32"/>
          <w:lang w:val="uk-UA" w:eastAsia="uk-UA"/>
        </w:rPr>
        <w:t xml:space="preserve">чат-месенждер </w:t>
      </w:r>
      <w:r>
        <w:rPr>
          <w:color w:val="000000"/>
          <w:kern w:val="0"/>
          <w:sz w:val="32"/>
          <w:szCs w:val="32"/>
          <w:lang w:val="en-US" w:eastAsia="uk-UA"/>
        </w:rPr>
        <w:t>Telegram</w:t>
      </w:r>
      <w:r w:rsidRPr="007535F8">
        <w:rPr>
          <w:color w:val="000000"/>
          <w:kern w:val="0"/>
          <w:sz w:val="32"/>
          <w:szCs w:val="32"/>
          <w:lang w:val="uk-UA" w:eastAsia="uk-UA"/>
        </w:rPr>
        <w:t xml:space="preserve">, </w:t>
      </w:r>
      <w:r>
        <w:rPr>
          <w:color w:val="000000"/>
          <w:kern w:val="0"/>
          <w:sz w:val="32"/>
          <w:szCs w:val="32"/>
          <w:lang w:val="uk-UA" w:eastAsia="uk-UA"/>
        </w:rPr>
        <w:t>через його швидкість роботи, та через те, що програмне забезпечення розробляється для використання в цьому чат-месенджері.</w:t>
      </w:r>
    </w:p>
    <w:p w:rsidR="00943DE4" w:rsidRPr="009000B1" w:rsidRDefault="00943DE4" w:rsidP="007535F8">
      <w:pPr>
        <w:autoSpaceDE w:val="0"/>
        <w:autoSpaceDN w:val="0"/>
        <w:adjustRightInd w:val="0"/>
        <w:spacing w:line="360" w:lineRule="auto"/>
        <w:ind w:firstLine="0"/>
        <w:jc w:val="left"/>
      </w:pPr>
      <w:r>
        <w:rPr>
          <w:b/>
          <w:color w:val="000000"/>
          <w:kern w:val="0"/>
          <w:sz w:val="32"/>
          <w:szCs w:val="32"/>
          <w:lang w:val="uk-UA" w:eastAsia="uk-UA"/>
        </w:rPr>
        <w:t>Що використали для контролю за версіями програмного забезпечення</w:t>
      </w:r>
      <w:r w:rsidRPr="00943DE4">
        <w:rPr>
          <w:b/>
          <w:color w:val="000000"/>
          <w:kern w:val="0"/>
          <w:sz w:val="32"/>
          <w:szCs w:val="32"/>
          <w:lang w:eastAsia="uk-UA"/>
        </w:rPr>
        <w:t>:</w:t>
      </w:r>
      <w:r w:rsidRPr="00943DE4">
        <w:rPr>
          <w:color w:val="000000"/>
          <w:kern w:val="0"/>
          <w:sz w:val="32"/>
          <w:szCs w:val="32"/>
          <w:lang w:eastAsia="uk-UA"/>
        </w:rPr>
        <w:t xml:space="preserve"> </w:t>
      </w:r>
      <w:r>
        <w:rPr>
          <w:color w:val="000000"/>
          <w:kern w:val="0"/>
          <w:sz w:val="32"/>
          <w:szCs w:val="32"/>
          <w:lang w:val="uk-UA" w:eastAsia="uk-UA"/>
        </w:rPr>
        <w:t>ми використовували систему контро</w:t>
      </w:r>
      <w:r>
        <w:rPr>
          <w:color w:val="000000"/>
          <w:kern w:val="0"/>
          <w:sz w:val="32"/>
          <w:szCs w:val="32"/>
          <w:lang w:eastAsia="uk-UA"/>
        </w:rPr>
        <w:t>л</w:t>
      </w:r>
      <w:r>
        <w:rPr>
          <w:color w:val="000000"/>
          <w:kern w:val="0"/>
          <w:sz w:val="32"/>
          <w:szCs w:val="32"/>
          <w:lang w:val="uk-UA" w:eastAsia="uk-UA"/>
        </w:rPr>
        <w:t xml:space="preserve">ю версіями </w:t>
      </w:r>
      <w:r>
        <w:rPr>
          <w:color w:val="000000"/>
          <w:kern w:val="0"/>
          <w:sz w:val="32"/>
          <w:szCs w:val="32"/>
          <w:lang w:val="en-US" w:eastAsia="uk-UA"/>
        </w:rPr>
        <w:t>Git</w:t>
      </w:r>
      <w:r w:rsidRPr="00943DE4">
        <w:rPr>
          <w:color w:val="000000"/>
          <w:kern w:val="0"/>
          <w:sz w:val="32"/>
          <w:szCs w:val="32"/>
          <w:lang w:eastAsia="uk-UA"/>
        </w:rPr>
        <w:t xml:space="preserve">, </w:t>
      </w:r>
      <w:r>
        <w:rPr>
          <w:color w:val="000000"/>
          <w:kern w:val="0"/>
          <w:sz w:val="32"/>
          <w:szCs w:val="32"/>
          <w:lang w:val="uk-UA" w:eastAsia="uk-UA"/>
        </w:rPr>
        <w:t xml:space="preserve">проект зберігається на веб-хостингу </w:t>
      </w:r>
      <w:r>
        <w:rPr>
          <w:color w:val="000000"/>
          <w:kern w:val="0"/>
          <w:sz w:val="32"/>
          <w:szCs w:val="32"/>
          <w:lang w:val="en-US" w:eastAsia="uk-UA"/>
        </w:rPr>
        <w:t>Github</w:t>
      </w:r>
      <w:r>
        <w:rPr>
          <w:color w:val="000000"/>
          <w:kern w:val="0"/>
          <w:sz w:val="32"/>
          <w:szCs w:val="32"/>
          <w:lang w:eastAsia="uk-UA"/>
        </w:rPr>
        <w:t xml:space="preserve"> </w:t>
      </w:r>
      <w:r>
        <w:rPr>
          <w:color w:val="000000"/>
          <w:kern w:val="0"/>
          <w:sz w:val="32"/>
          <w:szCs w:val="32"/>
          <w:lang w:val="uk-UA" w:eastAsia="uk-UA"/>
        </w:rPr>
        <w:t>за посиланням</w:t>
      </w:r>
      <w:r w:rsidRPr="00943DE4">
        <w:rPr>
          <w:color w:val="000000"/>
          <w:kern w:val="0"/>
          <w:sz w:val="32"/>
          <w:szCs w:val="32"/>
          <w:lang w:eastAsia="uk-UA"/>
        </w:rPr>
        <w:t xml:space="preserve"> - </w:t>
      </w:r>
      <w:hyperlink r:id="rId11" w:history="1">
        <w:r>
          <w:rPr>
            <w:rStyle w:val="af3"/>
          </w:rPr>
          <w:t>https://github.com/vincreate/ZnoBot</w:t>
        </w:r>
      </w:hyperlink>
      <w:r w:rsidRPr="00943DE4">
        <w:t>.</w:t>
      </w:r>
    </w:p>
    <w:p w:rsidR="00943DE4" w:rsidRPr="00943DE4" w:rsidRDefault="00943DE4" w:rsidP="007535F8">
      <w:pPr>
        <w:autoSpaceDE w:val="0"/>
        <w:autoSpaceDN w:val="0"/>
        <w:adjustRightInd w:val="0"/>
        <w:spacing w:line="360" w:lineRule="auto"/>
        <w:ind w:firstLine="0"/>
        <w:jc w:val="left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6257925" cy="4038600"/>
            <wp:effectExtent l="0" t="0" r="0" b="0"/>
            <wp:docPr id="2" name="Рисунок 2" descr="C:\Users\SLAV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5DC" w:rsidRPr="00BC6B24" w:rsidRDefault="00CF65DC" w:rsidP="00CF65DC">
      <w:pPr>
        <w:pStyle w:val="ad"/>
        <w:spacing w:before="0" w:beforeAutospacing="0" w:after="0" w:afterAutospacing="0" w:line="360" w:lineRule="auto"/>
        <w:rPr>
          <w:sz w:val="32"/>
          <w:szCs w:val="32"/>
        </w:rPr>
      </w:pPr>
    </w:p>
    <w:p w:rsidR="00BD0C84" w:rsidRPr="00BD0C84" w:rsidRDefault="009000B1" w:rsidP="00BD0C84">
      <w:pPr>
        <w:ind w:firstLine="0"/>
        <w:rPr>
          <w:kern w:val="0"/>
          <w:sz w:val="28"/>
          <w:szCs w:val="28"/>
        </w:rPr>
      </w:pPr>
      <w:r>
        <w:rPr>
          <w:color w:val="000000"/>
          <w:kern w:val="0"/>
          <w:sz w:val="32"/>
          <w:szCs w:val="32"/>
          <w:highlight w:val="white"/>
          <w:lang w:val="uk-UA" w:eastAsia="uk-UA"/>
        </w:rPr>
        <w:t xml:space="preserve">Спосіб комунікации команди:  </w:t>
      </w:r>
      <w:r w:rsidR="00BD0C84">
        <w:rPr>
          <w:color w:val="000000"/>
          <w:kern w:val="0"/>
          <w:sz w:val="32"/>
          <w:szCs w:val="32"/>
          <w:highlight w:val="white"/>
          <w:lang w:val="uk-UA" w:eastAsia="uk-UA"/>
        </w:rPr>
        <w:t>Телеграм группа</w:t>
      </w:r>
      <w:r>
        <w:rPr>
          <w:color w:val="000000"/>
          <w:kern w:val="0"/>
          <w:sz w:val="32"/>
          <w:szCs w:val="32"/>
          <w:highlight w:val="white"/>
          <w:lang w:val="uk-UA" w:eastAsia="uk-UA"/>
        </w:rPr>
        <w:t xml:space="preserve"> </w:t>
      </w:r>
      <w:r w:rsidR="00BD0C84" w:rsidRPr="00BD0C84">
        <w:rPr>
          <w:kern w:val="0"/>
          <w:sz w:val="28"/>
          <w:szCs w:val="28"/>
        </w:rPr>
        <w:t>English Zno Test</w:t>
      </w:r>
    </w:p>
    <w:p w:rsidR="009000B1" w:rsidRDefault="009000B1" w:rsidP="008147A2">
      <w:pPr>
        <w:autoSpaceDE w:val="0"/>
        <w:autoSpaceDN w:val="0"/>
        <w:adjustRightInd w:val="0"/>
        <w:spacing w:line="360" w:lineRule="auto"/>
        <w:ind w:firstLine="0"/>
        <w:jc w:val="left"/>
        <w:rPr>
          <w:color w:val="000000"/>
          <w:kern w:val="0"/>
          <w:sz w:val="32"/>
          <w:szCs w:val="32"/>
          <w:highlight w:val="white"/>
          <w:lang w:val="uk-UA" w:eastAsia="uk-UA"/>
        </w:rPr>
      </w:pPr>
    </w:p>
    <w:p w:rsidR="009000B1" w:rsidRDefault="009000B1" w:rsidP="008147A2">
      <w:pPr>
        <w:autoSpaceDE w:val="0"/>
        <w:autoSpaceDN w:val="0"/>
        <w:adjustRightInd w:val="0"/>
        <w:spacing w:line="360" w:lineRule="auto"/>
        <w:ind w:firstLine="0"/>
        <w:jc w:val="left"/>
        <w:rPr>
          <w:color w:val="000000"/>
          <w:kern w:val="0"/>
          <w:sz w:val="32"/>
          <w:szCs w:val="32"/>
          <w:highlight w:val="white"/>
          <w:lang w:val="uk-UA" w:eastAsia="uk-UA"/>
        </w:rPr>
      </w:pPr>
      <w:r>
        <w:rPr>
          <w:color w:val="000000"/>
          <w:kern w:val="0"/>
          <w:sz w:val="32"/>
          <w:szCs w:val="32"/>
          <w:highlight w:val="white"/>
          <w:lang w:val="uk-UA" w:eastAsia="uk-UA"/>
        </w:rPr>
        <w:t xml:space="preserve">Переваги: Надійне шефрування, швидкість </w:t>
      </w:r>
      <w:r w:rsidR="00BD0C84">
        <w:rPr>
          <w:color w:val="000000"/>
          <w:kern w:val="0"/>
          <w:sz w:val="32"/>
          <w:szCs w:val="32"/>
          <w:highlight w:val="white"/>
          <w:lang w:val="uk-UA" w:eastAsia="uk-UA"/>
        </w:rPr>
        <w:t>зв’язку, необмежанисть у часі.</w:t>
      </w:r>
    </w:p>
    <w:p w:rsidR="00BD0C84" w:rsidRPr="009000B1" w:rsidRDefault="00BD0C84" w:rsidP="008147A2">
      <w:pPr>
        <w:autoSpaceDE w:val="0"/>
        <w:autoSpaceDN w:val="0"/>
        <w:adjustRightInd w:val="0"/>
        <w:spacing w:line="360" w:lineRule="auto"/>
        <w:ind w:firstLine="0"/>
        <w:jc w:val="left"/>
        <w:rPr>
          <w:color w:val="000000"/>
          <w:kern w:val="0"/>
          <w:sz w:val="32"/>
          <w:szCs w:val="32"/>
          <w:highlight w:val="white"/>
          <w:lang w:val="uk-UA" w:eastAsia="uk-UA"/>
        </w:rPr>
      </w:pPr>
      <w:r>
        <w:rPr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1895475" cy="4248150"/>
            <wp:effectExtent l="19050" t="0" r="9525" b="0"/>
            <wp:docPr id="3" name="Рисунок 2" descr="C:\Users\B0SS\Downloads\photo5442892633111374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0SS\Downloads\photo544289263311137477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  <w:sz w:val="32"/>
          <w:szCs w:val="32"/>
        </w:rPr>
        <w:drawing>
          <wp:inline distT="0" distB="0" distL="0" distR="0">
            <wp:extent cx="2152650" cy="4256639"/>
            <wp:effectExtent l="19050" t="0" r="0" b="0"/>
            <wp:docPr id="4" name="Рисунок 3" descr="C:\Users\B0SS\Downloads\photo5442892633111374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0SS\Downloads\photo544289263311137477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94" cy="425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1CA0">
        <w:rPr>
          <w:noProof/>
          <w:color w:val="000000"/>
          <w:kern w:val="0"/>
          <w:sz w:val="32"/>
          <w:szCs w:val="32"/>
        </w:rPr>
        <w:drawing>
          <wp:inline distT="0" distB="0" distL="0" distR="0">
            <wp:extent cx="1905000" cy="4210050"/>
            <wp:effectExtent l="19050" t="0" r="0" b="0"/>
            <wp:docPr id="5" name="Рисунок 4" descr="C:\Users\B0SS\Downloads\photo5443148651816922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0SS\Downloads\photo54431486518169223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86" cy="421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1CA0">
        <w:rPr>
          <w:noProof/>
          <w:color w:val="000000"/>
          <w:kern w:val="0"/>
          <w:sz w:val="32"/>
          <w:szCs w:val="32"/>
        </w:rPr>
        <w:drawing>
          <wp:inline distT="0" distB="0" distL="0" distR="0">
            <wp:extent cx="1990725" cy="4204831"/>
            <wp:effectExtent l="19050" t="0" r="9525" b="0"/>
            <wp:docPr id="10" name="Рисунок 9" descr="C:\Users\B0SS\Downloads\photo54431486518169223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0SS\Downloads\photo5443148651816922302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20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1CA0">
        <w:rPr>
          <w:noProof/>
          <w:color w:val="000000"/>
          <w:kern w:val="0"/>
          <w:sz w:val="32"/>
          <w:szCs w:val="32"/>
        </w:rPr>
        <w:drawing>
          <wp:inline distT="0" distB="0" distL="0" distR="0">
            <wp:extent cx="1988686" cy="4200525"/>
            <wp:effectExtent l="19050" t="0" r="0" b="0"/>
            <wp:docPr id="11" name="Рисунок 10" descr="C:\Users\B0SS\Downloads\photo5445053182049889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0SS\Downloads\photo54450531820498893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686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C84" w:rsidRPr="009000B1" w:rsidSect="00447B10">
      <w:headerReference w:type="default" r:id="rId18"/>
      <w:footerReference w:type="default" r:id="rId19"/>
      <w:type w:val="continuous"/>
      <w:pgSz w:w="11906" w:h="16838"/>
      <w:pgMar w:top="624" w:right="624" w:bottom="1372" w:left="1418" w:header="720" w:footer="850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F2" w:rsidRDefault="003049F2">
      <w:r>
        <w:separator/>
      </w:r>
    </w:p>
  </w:endnote>
  <w:endnote w:type="continuationSeparator" w:id="1">
    <w:p w:rsidR="003049F2" w:rsidRDefault="00304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45BE8">
      <w:trPr>
        <w:cantSplit/>
        <w:trHeight w:val="305"/>
      </w:trPr>
      <w:tc>
        <w:tcPr>
          <w:tcW w:w="340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11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13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78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7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A45BE8" w:rsidRDefault="00A45BE8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A45BE8" w:rsidRDefault="00A45BE8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45BE8">
      <w:trPr>
        <w:cantSplit/>
        <w:trHeight w:val="305"/>
      </w:trPr>
      <w:tc>
        <w:tcPr>
          <w:tcW w:w="340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11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13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78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7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A45BE8" w:rsidRDefault="004C3940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A45BE8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A45BE8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45BE8">
      <w:trPr>
        <w:cantSplit/>
        <w:trHeight w:val="305"/>
      </w:trPr>
      <w:tc>
        <w:tcPr>
          <w:tcW w:w="340" w:type="dxa"/>
          <w:vAlign w:val="center"/>
        </w:tcPr>
        <w:p w:rsidR="00A45BE8" w:rsidRDefault="00A45BE8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A45BE8" w:rsidRDefault="00A45BE8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A45BE8" w:rsidRDefault="00A45BE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A45BE8" w:rsidRDefault="00A45BE8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A45BE8" w:rsidRDefault="00A45BE8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</w:tr>
  </w:tbl>
  <w:p w:rsidR="00A45BE8" w:rsidRDefault="00A45BE8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A45BE8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:rsidR="00A45BE8" w:rsidRPr="006C0397" w:rsidRDefault="00F94319" w:rsidP="00FB33D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</w:t>
          </w:r>
          <w:r w:rsidR="007B339C">
            <w:rPr>
              <w:sz w:val="40"/>
              <w:lang w:val="uk-UA"/>
            </w:rPr>
            <w:t>3</w:t>
          </w:r>
          <w:r>
            <w:rPr>
              <w:sz w:val="40"/>
              <w:lang w:val="uk-UA"/>
            </w:rPr>
            <w:t>151.</w:t>
          </w:r>
          <w:r w:rsidR="00943DE4">
            <w:rPr>
              <w:sz w:val="40"/>
              <w:lang w:val="en-US"/>
            </w:rPr>
            <w:t>02</w:t>
          </w:r>
        </w:p>
      </w:tc>
    </w:tr>
    <w:tr w:rsidR="00A45BE8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Pr="0024722F" w:rsidRDefault="00A45BE8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A45BE8" w:rsidRPr="00AD718A" w:rsidRDefault="00A45BE8" w:rsidP="005A779F">
          <w:pPr>
            <w:ind w:firstLine="0"/>
            <w:jc w:val="center"/>
            <w:rPr>
              <w:b/>
              <w:bCs/>
              <w:color w:val="000000"/>
              <w:sz w:val="28"/>
              <w:szCs w:val="28"/>
              <w:lang w:val="uk-UA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:rsidR="00A45BE8" w:rsidRPr="00F5798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45BE8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45BE8" w:rsidRPr="0024722F" w:rsidRDefault="00A45BE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:rsidR="00A45BE8" w:rsidRDefault="00D2294A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Борейко А.В.</w:t>
          </w:r>
        </w:p>
        <w:p w:rsidR="009000B1" w:rsidRPr="0024722F" w:rsidRDefault="009000B1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Ежгуров.Р.В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A45BE8" w:rsidRPr="00B658D4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:rsidR="00A45BE8" w:rsidRPr="009000B1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A45BE8" w:rsidRPr="009000B1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Pr="009000B1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Pr="009000B1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Pr="009000B1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:rsidR="00A45BE8" w:rsidRPr="00D2294A" w:rsidRDefault="00F94B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2294A">
            <w:rPr>
              <w:sz w:val="16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:rsidR="00A45BE8" w:rsidRPr="00066FBB" w:rsidRDefault="00066FBB" w:rsidP="0037740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4</w:t>
          </w:r>
        </w:p>
      </w:tc>
    </w:tr>
    <w:tr w:rsidR="00A45BE8" w:rsidTr="00E36542">
      <w:trPr>
        <w:cantSplit/>
        <w:trHeight w:hRule="exact" w:val="420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317655" w:rsidRDefault="00A45BE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92257A" w:rsidRDefault="00257170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  <w:r>
            <w:rPr>
              <w:sz w:val="16"/>
              <w:lang w:val="uk-UA"/>
            </w:rPr>
            <w:t>Пономаренко Т.В.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0B4897" w:rsidRPr="000B4897" w:rsidRDefault="000B489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45BE8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24722F" w:rsidRDefault="00A45BE8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24722F" w:rsidRDefault="00A45BE8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A45BE8" w:rsidRDefault="00A45BE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6"/>
      <w:gridCol w:w="566"/>
      <w:gridCol w:w="1302"/>
      <w:gridCol w:w="850"/>
      <w:gridCol w:w="566"/>
      <w:gridCol w:w="6081"/>
      <w:gridCol w:w="566"/>
    </w:tblGrid>
    <w:tr w:rsidR="00957869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57869" w:rsidRPr="00957869" w:rsidRDefault="00957869">
          <w:pPr>
            <w:pStyle w:val="a4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57869" w:rsidRPr="006C0397" w:rsidRDefault="00F94319" w:rsidP="006C0397">
          <w:pPr>
            <w:pStyle w:val="a4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</w:t>
          </w:r>
          <w:r w:rsidR="007B339C">
            <w:rPr>
              <w:sz w:val="40"/>
              <w:lang w:val="uk-UA"/>
            </w:rPr>
            <w:t>3</w:t>
          </w:r>
          <w:r w:rsidR="006C0397">
            <w:rPr>
              <w:sz w:val="40"/>
              <w:lang w:val="uk-UA"/>
            </w:rPr>
            <w:t>151</w:t>
          </w:r>
          <w:r w:rsidR="00943DE4">
            <w:rPr>
              <w:sz w:val="40"/>
              <w:lang w:val="en-US"/>
            </w:rPr>
            <w:t>.02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57869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:rsidR="00957869" w:rsidRDefault="00957869">
          <w:pPr>
            <w:pStyle w:val="a4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Pr="00957869" w:rsidRDefault="00957869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957869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57869" w:rsidRDefault="00957869">
          <w:pPr>
            <w:pStyle w:val="a4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57869" w:rsidRDefault="00957869">
          <w:pPr>
            <w:pStyle w:val="a4"/>
            <w:ind w:right="-1474" w:firstLine="0"/>
            <w:jc w:val="left"/>
          </w:pPr>
        </w:p>
      </w:tc>
    </w:tr>
  </w:tbl>
  <w:p w:rsidR="00957869" w:rsidRDefault="00957869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F2" w:rsidRDefault="003049F2">
      <w:r>
        <w:separator/>
      </w:r>
    </w:p>
  </w:footnote>
  <w:footnote w:type="continuationSeparator" w:id="1">
    <w:p w:rsidR="003049F2" w:rsidRDefault="00304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1F" w:rsidRDefault="0097271F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1F" w:rsidRDefault="0097271F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3441"/>
    <w:multiLevelType w:val="multilevel"/>
    <w:tmpl w:val="99C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hideSpellingErrors/>
  <w:attachedTemplate r:id="rId1"/>
  <w:stylePaneFormatFilter w:val="3F01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040BF"/>
    <w:rsid w:val="00005E9D"/>
    <w:rsid w:val="0001036B"/>
    <w:rsid w:val="00011265"/>
    <w:rsid w:val="000138A7"/>
    <w:rsid w:val="000532C8"/>
    <w:rsid w:val="000543FF"/>
    <w:rsid w:val="000566F1"/>
    <w:rsid w:val="00060A30"/>
    <w:rsid w:val="00061CCE"/>
    <w:rsid w:val="00063895"/>
    <w:rsid w:val="00066FBB"/>
    <w:rsid w:val="00080069"/>
    <w:rsid w:val="00082063"/>
    <w:rsid w:val="00082ABC"/>
    <w:rsid w:val="00083D60"/>
    <w:rsid w:val="00084859"/>
    <w:rsid w:val="000852DC"/>
    <w:rsid w:val="00091B68"/>
    <w:rsid w:val="00092EB8"/>
    <w:rsid w:val="00093B1D"/>
    <w:rsid w:val="000A2936"/>
    <w:rsid w:val="000A721C"/>
    <w:rsid w:val="000B01D1"/>
    <w:rsid w:val="000B2716"/>
    <w:rsid w:val="000B27E6"/>
    <w:rsid w:val="000B4897"/>
    <w:rsid w:val="000B53A3"/>
    <w:rsid w:val="000B629E"/>
    <w:rsid w:val="000B788B"/>
    <w:rsid w:val="000C01C2"/>
    <w:rsid w:val="000C33FB"/>
    <w:rsid w:val="000D17F9"/>
    <w:rsid w:val="000E16B9"/>
    <w:rsid w:val="000F2E4A"/>
    <w:rsid w:val="001018F8"/>
    <w:rsid w:val="00117641"/>
    <w:rsid w:val="001241B1"/>
    <w:rsid w:val="0012558F"/>
    <w:rsid w:val="00130C62"/>
    <w:rsid w:val="00131090"/>
    <w:rsid w:val="0013418C"/>
    <w:rsid w:val="00135E2D"/>
    <w:rsid w:val="0013611E"/>
    <w:rsid w:val="0014148D"/>
    <w:rsid w:val="00141DAA"/>
    <w:rsid w:val="001467F0"/>
    <w:rsid w:val="00147853"/>
    <w:rsid w:val="00150E4A"/>
    <w:rsid w:val="001614ED"/>
    <w:rsid w:val="001671AA"/>
    <w:rsid w:val="001708F0"/>
    <w:rsid w:val="001732F6"/>
    <w:rsid w:val="001753E4"/>
    <w:rsid w:val="00176F23"/>
    <w:rsid w:val="001861A6"/>
    <w:rsid w:val="00187DCE"/>
    <w:rsid w:val="00190D80"/>
    <w:rsid w:val="00192B54"/>
    <w:rsid w:val="0019378B"/>
    <w:rsid w:val="001A2035"/>
    <w:rsid w:val="001A380E"/>
    <w:rsid w:val="001A381C"/>
    <w:rsid w:val="001C3940"/>
    <w:rsid w:val="001D269F"/>
    <w:rsid w:val="001D3134"/>
    <w:rsid w:val="001E7D73"/>
    <w:rsid w:val="001F2408"/>
    <w:rsid w:val="001F48E6"/>
    <w:rsid w:val="00215A06"/>
    <w:rsid w:val="0022002A"/>
    <w:rsid w:val="00220379"/>
    <w:rsid w:val="00226348"/>
    <w:rsid w:val="00227C48"/>
    <w:rsid w:val="00231341"/>
    <w:rsid w:val="002325DF"/>
    <w:rsid w:val="0023633B"/>
    <w:rsid w:val="00241205"/>
    <w:rsid w:val="00241BF6"/>
    <w:rsid w:val="00242472"/>
    <w:rsid w:val="00244DA5"/>
    <w:rsid w:val="0024722F"/>
    <w:rsid w:val="00254DAA"/>
    <w:rsid w:val="00257170"/>
    <w:rsid w:val="00257F31"/>
    <w:rsid w:val="00263C00"/>
    <w:rsid w:val="00264D3F"/>
    <w:rsid w:val="00265F30"/>
    <w:rsid w:val="00266E70"/>
    <w:rsid w:val="00284DD3"/>
    <w:rsid w:val="00285141"/>
    <w:rsid w:val="00285B6C"/>
    <w:rsid w:val="002878E3"/>
    <w:rsid w:val="002906CB"/>
    <w:rsid w:val="00290AEC"/>
    <w:rsid w:val="00292299"/>
    <w:rsid w:val="002957F2"/>
    <w:rsid w:val="002A05DB"/>
    <w:rsid w:val="002A1CA0"/>
    <w:rsid w:val="002B17E1"/>
    <w:rsid w:val="002B4799"/>
    <w:rsid w:val="002B7E0B"/>
    <w:rsid w:val="002C0C34"/>
    <w:rsid w:val="002C0EA8"/>
    <w:rsid w:val="002C43C6"/>
    <w:rsid w:val="002D51B2"/>
    <w:rsid w:val="002D61DF"/>
    <w:rsid w:val="002D6C8A"/>
    <w:rsid w:val="002F2C3B"/>
    <w:rsid w:val="002F3166"/>
    <w:rsid w:val="002F638E"/>
    <w:rsid w:val="002F64B4"/>
    <w:rsid w:val="00303741"/>
    <w:rsid w:val="003049F2"/>
    <w:rsid w:val="00305903"/>
    <w:rsid w:val="0031002D"/>
    <w:rsid w:val="0031326C"/>
    <w:rsid w:val="00317655"/>
    <w:rsid w:val="00327575"/>
    <w:rsid w:val="003307F8"/>
    <w:rsid w:val="00333AED"/>
    <w:rsid w:val="003443E7"/>
    <w:rsid w:val="0034714C"/>
    <w:rsid w:val="0034724A"/>
    <w:rsid w:val="003475FA"/>
    <w:rsid w:val="003512B0"/>
    <w:rsid w:val="0035156F"/>
    <w:rsid w:val="00372D17"/>
    <w:rsid w:val="00377401"/>
    <w:rsid w:val="00377686"/>
    <w:rsid w:val="0038020F"/>
    <w:rsid w:val="00392A3A"/>
    <w:rsid w:val="00397632"/>
    <w:rsid w:val="003A055B"/>
    <w:rsid w:val="003A4097"/>
    <w:rsid w:val="003A5A1F"/>
    <w:rsid w:val="003A6BC1"/>
    <w:rsid w:val="003B3F27"/>
    <w:rsid w:val="003B417A"/>
    <w:rsid w:val="003B564B"/>
    <w:rsid w:val="003B65ED"/>
    <w:rsid w:val="003C28EC"/>
    <w:rsid w:val="003C2BDB"/>
    <w:rsid w:val="003C613D"/>
    <w:rsid w:val="003C7788"/>
    <w:rsid w:val="003E213D"/>
    <w:rsid w:val="003E6A9A"/>
    <w:rsid w:val="003E769E"/>
    <w:rsid w:val="003F1451"/>
    <w:rsid w:val="003F24D7"/>
    <w:rsid w:val="003F46EA"/>
    <w:rsid w:val="00400B4E"/>
    <w:rsid w:val="00402D8B"/>
    <w:rsid w:val="0040315E"/>
    <w:rsid w:val="0040635A"/>
    <w:rsid w:val="00406947"/>
    <w:rsid w:val="004117F3"/>
    <w:rsid w:val="0041752F"/>
    <w:rsid w:val="00417FA0"/>
    <w:rsid w:val="00423FA7"/>
    <w:rsid w:val="0042603C"/>
    <w:rsid w:val="00426E03"/>
    <w:rsid w:val="004313D4"/>
    <w:rsid w:val="00433A39"/>
    <w:rsid w:val="00435B6A"/>
    <w:rsid w:val="00437F2C"/>
    <w:rsid w:val="004439D1"/>
    <w:rsid w:val="00447229"/>
    <w:rsid w:val="00447B10"/>
    <w:rsid w:val="00447E32"/>
    <w:rsid w:val="00451677"/>
    <w:rsid w:val="004532A1"/>
    <w:rsid w:val="004546A9"/>
    <w:rsid w:val="0045601D"/>
    <w:rsid w:val="004622E3"/>
    <w:rsid w:val="00462D92"/>
    <w:rsid w:val="00472188"/>
    <w:rsid w:val="00475762"/>
    <w:rsid w:val="00476301"/>
    <w:rsid w:val="00482E00"/>
    <w:rsid w:val="0048329A"/>
    <w:rsid w:val="00493329"/>
    <w:rsid w:val="004971E4"/>
    <w:rsid w:val="004A2B7E"/>
    <w:rsid w:val="004B1889"/>
    <w:rsid w:val="004C3940"/>
    <w:rsid w:val="004C60DE"/>
    <w:rsid w:val="004D02C6"/>
    <w:rsid w:val="004D161E"/>
    <w:rsid w:val="004D3139"/>
    <w:rsid w:val="004D7236"/>
    <w:rsid w:val="004D73C7"/>
    <w:rsid w:val="004F1534"/>
    <w:rsid w:val="004F6838"/>
    <w:rsid w:val="00504D58"/>
    <w:rsid w:val="005072BD"/>
    <w:rsid w:val="005162DA"/>
    <w:rsid w:val="005227F4"/>
    <w:rsid w:val="00526D1A"/>
    <w:rsid w:val="00527848"/>
    <w:rsid w:val="0053023F"/>
    <w:rsid w:val="005332E9"/>
    <w:rsid w:val="00534634"/>
    <w:rsid w:val="0054652D"/>
    <w:rsid w:val="005629E4"/>
    <w:rsid w:val="00571672"/>
    <w:rsid w:val="005750DA"/>
    <w:rsid w:val="00577CD0"/>
    <w:rsid w:val="005849BE"/>
    <w:rsid w:val="005875C6"/>
    <w:rsid w:val="005908F5"/>
    <w:rsid w:val="005949A0"/>
    <w:rsid w:val="00597FF6"/>
    <w:rsid w:val="005A1DA1"/>
    <w:rsid w:val="005A48C0"/>
    <w:rsid w:val="005A779F"/>
    <w:rsid w:val="005B3E4F"/>
    <w:rsid w:val="005C3985"/>
    <w:rsid w:val="005D2550"/>
    <w:rsid w:val="005D3EBC"/>
    <w:rsid w:val="005D484F"/>
    <w:rsid w:val="005D5149"/>
    <w:rsid w:val="005D53AA"/>
    <w:rsid w:val="005D5CFE"/>
    <w:rsid w:val="005D699A"/>
    <w:rsid w:val="005E1B1B"/>
    <w:rsid w:val="005E3FE0"/>
    <w:rsid w:val="005E504C"/>
    <w:rsid w:val="005E7FFA"/>
    <w:rsid w:val="005F0BF1"/>
    <w:rsid w:val="005F45F9"/>
    <w:rsid w:val="00602599"/>
    <w:rsid w:val="00603E6C"/>
    <w:rsid w:val="00607F55"/>
    <w:rsid w:val="006164A6"/>
    <w:rsid w:val="00617E0A"/>
    <w:rsid w:val="0062079A"/>
    <w:rsid w:val="00621135"/>
    <w:rsid w:val="00634325"/>
    <w:rsid w:val="00636576"/>
    <w:rsid w:val="00646750"/>
    <w:rsid w:val="00654B09"/>
    <w:rsid w:val="00654C52"/>
    <w:rsid w:val="00657689"/>
    <w:rsid w:val="00660F79"/>
    <w:rsid w:val="006625E4"/>
    <w:rsid w:val="006703DF"/>
    <w:rsid w:val="0068217E"/>
    <w:rsid w:val="00684B1D"/>
    <w:rsid w:val="0069292A"/>
    <w:rsid w:val="006B325B"/>
    <w:rsid w:val="006B3737"/>
    <w:rsid w:val="006C0397"/>
    <w:rsid w:val="006C27D2"/>
    <w:rsid w:val="006C5421"/>
    <w:rsid w:val="006D1DA2"/>
    <w:rsid w:val="006D4E42"/>
    <w:rsid w:val="006E2DD8"/>
    <w:rsid w:val="006E2DE5"/>
    <w:rsid w:val="006E6FDA"/>
    <w:rsid w:val="006F11AD"/>
    <w:rsid w:val="00700014"/>
    <w:rsid w:val="00703AAF"/>
    <w:rsid w:val="00705159"/>
    <w:rsid w:val="00705345"/>
    <w:rsid w:val="00716878"/>
    <w:rsid w:val="00725BD7"/>
    <w:rsid w:val="007300E9"/>
    <w:rsid w:val="00731DAD"/>
    <w:rsid w:val="007327B2"/>
    <w:rsid w:val="00752649"/>
    <w:rsid w:val="007535F8"/>
    <w:rsid w:val="0075532D"/>
    <w:rsid w:val="00761D47"/>
    <w:rsid w:val="00765CEE"/>
    <w:rsid w:val="00770ED9"/>
    <w:rsid w:val="00771908"/>
    <w:rsid w:val="00773E7A"/>
    <w:rsid w:val="007774F9"/>
    <w:rsid w:val="007870BF"/>
    <w:rsid w:val="007938BD"/>
    <w:rsid w:val="00795744"/>
    <w:rsid w:val="00795C6A"/>
    <w:rsid w:val="007961E3"/>
    <w:rsid w:val="00796FCB"/>
    <w:rsid w:val="007A06F7"/>
    <w:rsid w:val="007A6B83"/>
    <w:rsid w:val="007B339C"/>
    <w:rsid w:val="007B6A92"/>
    <w:rsid w:val="007C17C9"/>
    <w:rsid w:val="007D008A"/>
    <w:rsid w:val="007D280D"/>
    <w:rsid w:val="00801C87"/>
    <w:rsid w:val="00805D57"/>
    <w:rsid w:val="00813985"/>
    <w:rsid w:val="00814286"/>
    <w:rsid w:val="008147A2"/>
    <w:rsid w:val="00815F49"/>
    <w:rsid w:val="008165EF"/>
    <w:rsid w:val="0082275F"/>
    <w:rsid w:val="00823267"/>
    <w:rsid w:val="00846732"/>
    <w:rsid w:val="00851272"/>
    <w:rsid w:val="00852172"/>
    <w:rsid w:val="00863F8F"/>
    <w:rsid w:val="00870B85"/>
    <w:rsid w:val="00872445"/>
    <w:rsid w:val="008739A2"/>
    <w:rsid w:val="00877610"/>
    <w:rsid w:val="00882AF9"/>
    <w:rsid w:val="008860F6"/>
    <w:rsid w:val="00893987"/>
    <w:rsid w:val="00895117"/>
    <w:rsid w:val="008A2DE9"/>
    <w:rsid w:val="008A3496"/>
    <w:rsid w:val="008A5D96"/>
    <w:rsid w:val="008A7743"/>
    <w:rsid w:val="008B45EF"/>
    <w:rsid w:val="008B7948"/>
    <w:rsid w:val="008C2ED4"/>
    <w:rsid w:val="008C4053"/>
    <w:rsid w:val="008C4BFA"/>
    <w:rsid w:val="008C5C57"/>
    <w:rsid w:val="008C7756"/>
    <w:rsid w:val="008D4CBB"/>
    <w:rsid w:val="008E2544"/>
    <w:rsid w:val="008E3CB0"/>
    <w:rsid w:val="008E4705"/>
    <w:rsid w:val="008E5255"/>
    <w:rsid w:val="008E5627"/>
    <w:rsid w:val="008F2E7C"/>
    <w:rsid w:val="008F64AA"/>
    <w:rsid w:val="008F65AF"/>
    <w:rsid w:val="008F7E87"/>
    <w:rsid w:val="009000B1"/>
    <w:rsid w:val="009010F3"/>
    <w:rsid w:val="00901C60"/>
    <w:rsid w:val="009028A6"/>
    <w:rsid w:val="0090467C"/>
    <w:rsid w:val="0090495F"/>
    <w:rsid w:val="00905D8F"/>
    <w:rsid w:val="009077C4"/>
    <w:rsid w:val="00907ACC"/>
    <w:rsid w:val="00911702"/>
    <w:rsid w:val="00916798"/>
    <w:rsid w:val="009218A3"/>
    <w:rsid w:val="0092257A"/>
    <w:rsid w:val="009249CF"/>
    <w:rsid w:val="009368C9"/>
    <w:rsid w:val="00941308"/>
    <w:rsid w:val="00942410"/>
    <w:rsid w:val="009425F0"/>
    <w:rsid w:val="00943DE4"/>
    <w:rsid w:val="0095495B"/>
    <w:rsid w:val="00957869"/>
    <w:rsid w:val="00965BD6"/>
    <w:rsid w:val="00971688"/>
    <w:rsid w:val="0097271F"/>
    <w:rsid w:val="00981BE8"/>
    <w:rsid w:val="0098567E"/>
    <w:rsid w:val="0098669D"/>
    <w:rsid w:val="0099093E"/>
    <w:rsid w:val="00992F6D"/>
    <w:rsid w:val="009B08DF"/>
    <w:rsid w:val="009B4AEF"/>
    <w:rsid w:val="009B669F"/>
    <w:rsid w:val="009D4714"/>
    <w:rsid w:val="009D4AF2"/>
    <w:rsid w:val="009D7994"/>
    <w:rsid w:val="009E19CB"/>
    <w:rsid w:val="009E3A2D"/>
    <w:rsid w:val="009E66C2"/>
    <w:rsid w:val="009E7918"/>
    <w:rsid w:val="009F1FF0"/>
    <w:rsid w:val="009F79D1"/>
    <w:rsid w:val="00A042CC"/>
    <w:rsid w:val="00A079A2"/>
    <w:rsid w:val="00A24F6D"/>
    <w:rsid w:val="00A274C1"/>
    <w:rsid w:val="00A340DD"/>
    <w:rsid w:val="00A43757"/>
    <w:rsid w:val="00A45BE8"/>
    <w:rsid w:val="00A473CD"/>
    <w:rsid w:val="00A47C9E"/>
    <w:rsid w:val="00A61413"/>
    <w:rsid w:val="00A62962"/>
    <w:rsid w:val="00A64BA4"/>
    <w:rsid w:val="00A6712D"/>
    <w:rsid w:val="00A672DF"/>
    <w:rsid w:val="00A70FAC"/>
    <w:rsid w:val="00A730E3"/>
    <w:rsid w:val="00A731A8"/>
    <w:rsid w:val="00A76A0E"/>
    <w:rsid w:val="00A777EF"/>
    <w:rsid w:val="00A8324C"/>
    <w:rsid w:val="00A84C8B"/>
    <w:rsid w:val="00A904BF"/>
    <w:rsid w:val="00A9210C"/>
    <w:rsid w:val="00A95475"/>
    <w:rsid w:val="00A9559F"/>
    <w:rsid w:val="00A95616"/>
    <w:rsid w:val="00A978CE"/>
    <w:rsid w:val="00AA38CE"/>
    <w:rsid w:val="00AB00FB"/>
    <w:rsid w:val="00AB460A"/>
    <w:rsid w:val="00AB74B4"/>
    <w:rsid w:val="00AC1072"/>
    <w:rsid w:val="00AC2EA7"/>
    <w:rsid w:val="00AC5720"/>
    <w:rsid w:val="00AD3D63"/>
    <w:rsid w:val="00AD6C31"/>
    <w:rsid w:val="00AD718A"/>
    <w:rsid w:val="00AE20C6"/>
    <w:rsid w:val="00AF2E4F"/>
    <w:rsid w:val="00AF6457"/>
    <w:rsid w:val="00B02E3D"/>
    <w:rsid w:val="00B072D4"/>
    <w:rsid w:val="00B07AED"/>
    <w:rsid w:val="00B07C0B"/>
    <w:rsid w:val="00B116D3"/>
    <w:rsid w:val="00B13E71"/>
    <w:rsid w:val="00B16778"/>
    <w:rsid w:val="00B20A6C"/>
    <w:rsid w:val="00B22583"/>
    <w:rsid w:val="00B322C3"/>
    <w:rsid w:val="00B446E1"/>
    <w:rsid w:val="00B47294"/>
    <w:rsid w:val="00B5625A"/>
    <w:rsid w:val="00B57BA7"/>
    <w:rsid w:val="00B63B70"/>
    <w:rsid w:val="00B64E72"/>
    <w:rsid w:val="00B658D4"/>
    <w:rsid w:val="00B65BB3"/>
    <w:rsid w:val="00B7121B"/>
    <w:rsid w:val="00B84A68"/>
    <w:rsid w:val="00B85DC8"/>
    <w:rsid w:val="00B8632C"/>
    <w:rsid w:val="00B86AF0"/>
    <w:rsid w:val="00B87557"/>
    <w:rsid w:val="00B90609"/>
    <w:rsid w:val="00B940DB"/>
    <w:rsid w:val="00B967DC"/>
    <w:rsid w:val="00BC6B24"/>
    <w:rsid w:val="00BD0C84"/>
    <w:rsid w:val="00BD7674"/>
    <w:rsid w:val="00BE0189"/>
    <w:rsid w:val="00BE0703"/>
    <w:rsid w:val="00BF291D"/>
    <w:rsid w:val="00BF2CB0"/>
    <w:rsid w:val="00BF2F5A"/>
    <w:rsid w:val="00BF45C3"/>
    <w:rsid w:val="00C117AC"/>
    <w:rsid w:val="00C11C3A"/>
    <w:rsid w:val="00C16261"/>
    <w:rsid w:val="00C21C83"/>
    <w:rsid w:val="00C2362A"/>
    <w:rsid w:val="00C24A2E"/>
    <w:rsid w:val="00C40B70"/>
    <w:rsid w:val="00C45463"/>
    <w:rsid w:val="00C53064"/>
    <w:rsid w:val="00C57CF7"/>
    <w:rsid w:val="00C67F6C"/>
    <w:rsid w:val="00C72032"/>
    <w:rsid w:val="00C72659"/>
    <w:rsid w:val="00C729F6"/>
    <w:rsid w:val="00C763DC"/>
    <w:rsid w:val="00C8089E"/>
    <w:rsid w:val="00C848CD"/>
    <w:rsid w:val="00C94F10"/>
    <w:rsid w:val="00CA1FC0"/>
    <w:rsid w:val="00CA4656"/>
    <w:rsid w:val="00CA6A77"/>
    <w:rsid w:val="00CB0962"/>
    <w:rsid w:val="00CC0129"/>
    <w:rsid w:val="00CC1692"/>
    <w:rsid w:val="00CC3BEC"/>
    <w:rsid w:val="00CC703A"/>
    <w:rsid w:val="00CD02B5"/>
    <w:rsid w:val="00CD3054"/>
    <w:rsid w:val="00CD6CC8"/>
    <w:rsid w:val="00CE37D6"/>
    <w:rsid w:val="00CF1726"/>
    <w:rsid w:val="00CF3A14"/>
    <w:rsid w:val="00CF3E9B"/>
    <w:rsid w:val="00CF5A27"/>
    <w:rsid w:val="00CF65DC"/>
    <w:rsid w:val="00D02A8A"/>
    <w:rsid w:val="00D03024"/>
    <w:rsid w:val="00D030EC"/>
    <w:rsid w:val="00D07F3E"/>
    <w:rsid w:val="00D13417"/>
    <w:rsid w:val="00D20B1F"/>
    <w:rsid w:val="00D2294A"/>
    <w:rsid w:val="00D23A87"/>
    <w:rsid w:val="00D2400C"/>
    <w:rsid w:val="00D243A5"/>
    <w:rsid w:val="00D344F5"/>
    <w:rsid w:val="00D41765"/>
    <w:rsid w:val="00D44131"/>
    <w:rsid w:val="00D4704A"/>
    <w:rsid w:val="00D50BAC"/>
    <w:rsid w:val="00D661A6"/>
    <w:rsid w:val="00D757BF"/>
    <w:rsid w:val="00D81F2A"/>
    <w:rsid w:val="00D9181A"/>
    <w:rsid w:val="00DA1BA1"/>
    <w:rsid w:val="00DB351F"/>
    <w:rsid w:val="00DB6839"/>
    <w:rsid w:val="00DD3265"/>
    <w:rsid w:val="00DD6C72"/>
    <w:rsid w:val="00DE33E2"/>
    <w:rsid w:val="00DE38D4"/>
    <w:rsid w:val="00DE57FB"/>
    <w:rsid w:val="00DF4F3B"/>
    <w:rsid w:val="00DF75ED"/>
    <w:rsid w:val="00DF76D9"/>
    <w:rsid w:val="00E0025E"/>
    <w:rsid w:val="00E00DD6"/>
    <w:rsid w:val="00E07516"/>
    <w:rsid w:val="00E122ED"/>
    <w:rsid w:val="00E12E63"/>
    <w:rsid w:val="00E14A87"/>
    <w:rsid w:val="00E1616E"/>
    <w:rsid w:val="00E36542"/>
    <w:rsid w:val="00E40782"/>
    <w:rsid w:val="00E4446D"/>
    <w:rsid w:val="00E5150D"/>
    <w:rsid w:val="00E53B53"/>
    <w:rsid w:val="00E6030B"/>
    <w:rsid w:val="00E64BD8"/>
    <w:rsid w:val="00E71113"/>
    <w:rsid w:val="00E72B8E"/>
    <w:rsid w:val="00E75CB7"/>
    <w:rsid w:val="00E8450C"/>
    <w:rsid w:val="00E8669E"/>
    <w:rsid w:val="00E91FE2"/>
    <w:rsid w:val="00E940F8"/>
    <w:rsid w:val="00E95953"/>
    <w:rsid w:val="00E9663A"/>
    <w:rsid w:val="00EA591A"/>
    <w:rsid w:val="00EA66BC"/>
    <w:rsid w:val="00EB07AF"/>
    <w:rsid w:val="00EC7A3E"/>
    <w:rsid w:val="00ED4F3A"/>
    <w:rsid w:val="00ED60BC"/>
    <w:rsid w:val="00EE3F06"/>
    <w:rsid w:val="00EE7CF7"/>
    <w:rsid w:val="00EF1726"/>
    <w:rsid w:val="00EF58CA"/>
    <w:rsid w:val="00F00743"/>
    <w:rsid w:val="00F0405E"/>
    <w:rsid w:val="00F05871"/>
    <w:rsid w:val="00F071EC"/>
    <w:rsid w:val="00F127C7"/>
    <w:rsid w:val="00F12CE4"/>
    <w:rsid w:val="00F13E68"/>
    <w:rsid w:val="00F16CB9"/>
    <w:rsid w:val="00F238A0"/>
    <w:rsid w:val="00F27E87"/>
    <w:rsid w:val="00F304ED"/>
    <w:rsid w:val="00F31C9F"/>
    <w:rsid w:val="00F35627"/>
    <w:rsid w:val="00F36C40"/>
    <w:rsid w:val="00F41E90"/>
    <w:rsid w:val="00F42930"/>
    <w:rsid w:val="00F47E60"/>
    <w:rsid w:val="00F51C36"/>
    <w:rsid w:val="00F52330"/>
    <w:rsid w:val="00F55C81"/>
    <w:rsid w:val="00F57988"/>
    <w:rsid w:val="00F64A54"/>
    <w:rsid w:val="00F72A19"/>
    <w:rsid w:val="00F7524F"/>
    <w:rsid w:val="00F90778"/>
    <w:rsid w:val="00F94319"/>
    <w:rsid w:val="00F94B92"/>
    <w:rsid w:val="00F969A9"/>
    <w:rsid w:val="00FA63E0"/>
    <w:rsid w:val="00FB0CD6"/>
    <w:rsid w:val="00FB33D9"/>
    <w:rsid w:val="00FB44E7"/>
    <w:rsid w:val="00FB464B"/>
    <w:rsid w:val="00FB6815"/>
    <w:rsid w:val="00FB7904"/>
    <w:rsid w:val="00FC2A59"/>
    <w:rsid w:val="00FC47B1"/>
    <w:rsid w:val="00FD265A"/>
    <w:rsid w:val="00FE00C5"/>
    <w:rsid w:val="00FE37E1"/>
    <w:rsid w:val="00FF27B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65E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B65E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B65ED"/>
  </w:style>
  <w:style w:type="paragraph" w:styleId="a6">
    <w:name w:val="Body Text"/>
    <w:basedOn w:val="a"/>
    <w:rsid w:val="003B65ED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3B65ED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3B65ED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3B65ED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a0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styleId="af3">
    <w:name w:val="Hyperlink"/>
    <w:basedOn w:val="a0"/>
    <w:unhideWhenUsed/>
    <w:rsid w:val="00814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create/ZnoBo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46CF8-A04C-4B60-8BD2-145EECFD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1380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B0SS</cp:lastModifiedBy>
  <cp:revision>169</cp:revision>
  <cp:lastPrinted>2019-04-04T17:10:00Z</cp:lastPrinted>
  <dcterms:created xsi:type="dcterms:W3CDTF">2016-09-25T11:38:00Z</dcterms:created>
  <dcterms:modified xsi:type="dcterms:W3CDTF">2019-12-11T15:38:00Z</dcterms:modified>
</cp:coreProperties>
</file>